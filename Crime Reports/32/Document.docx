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C565" w14:textId="4BDCC3E0" w:rsidR="00657DE1" w:rsidRDefault="00657DE1" w:rsidP="00F02E7E">
      <w:pPr>
        <w:rPr>
          <w:rFonts w:asciiTheme="majorHAnsi" w:eastAsiaTheme="majorEastAsia" w:hAnsiTheme="majorHAnsi" w:cstheme="majorBidi"/>
          <w:b/>
          <w:color w:val="454541" w:themeColor="text2" w:themeTint="E6"/>
          <w:kern w:val="28"/>
          <w:sz w:val="60"/>
          <w:szCs w:val="56"/>
        </w:rPr>
      </w:pPr>
    </w:p>
    <w:p w14:paraId="6F53358C" w14:textId="77777777" w:rsidR="00657DE1" w:rsidRDefault="00657DE1">
      <w:pPr>
        <w:rPr>
          <w:rFonts w:asciiTheme="majorHAnsi" w:eastAsiaTheme="majorEastAsia" w:hAnsiTheme="majorHAnsi" w:cstheme="majorBidi"/>
          <w:b/>
          <w:color w:val="454541" w:themeColor="text2" w:themeTint="E6"/>
          <w:kern w:val="28"/>
          <w:sz w:val="60"/>
          <w:szCs w:val="56"/>
        </w:rPr>
      </w:pPr>
      <w:r>
        <w:rPr>
          <w:rFonts w:asciiTheme="majorHAnsi" w:eastAsiaTheme="majorEastAsia" w:hAnsiTheme="majorHAnsi" w:cstheme="majorBidi"/>
          <w:b/>
          <w:color w:val="454541" w:themeColor="text2" w:themeTint="E6"/>
          <w:kern w:val="28"/>
          <w:sz w:val="60"/>
          <w:szCs w:val="56"/>
        </w:rPr>
        <w:br w:type="page"/>
      </w:r>
    </w:p>
    <w:p w14:paraId="1319479B" w14:textId="77777777" w:rsidR="00930BAB" w:rsidRPr="00B4583F" w:rsidRDefault="00930BAB" w:rsidP="00F02E7E"/>
    <w:p w14:paraId="1B53B58E" w14:textId="12028D56" w:rsidR="00B747CA" w:rsidRPr="00930BAB" w:rsidRDefault="00B747CA" w:rsidP="00930BAB"/>
    <w:sectPr w:rsidR="00B747CA" w:rsidRPr="00930B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DDBE0" w14:textId="77777777" w:rsidR="00545776" w:rsidRDefault="00545776">
      <w:pPr>
        <w:spacing w:after="0" w:line="240" w:lineRule="auto"/>
      </w:pPr>
      <w:r>
        <w:separator/>
      </w:r>
    </w:p>
  </w:endnote>
  <w:endnote w:type="continuationSeparator" w:id="0">
    <w:p w14:paraId="30463F12" w14:textId="77777777" w:rsidR="00545776" w:rsidRDefault="0054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06B5" w14:textId="77777777" w:rsidR="007C7122" w:rsidRDefault="007C7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BEC68C" w14:textId="77777777" w:rsidR="00B747CA" w:rsidRDefault="00545776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91A12" w14:textId="77777777" w:rsidR="007C7122" w:rsidRPr="007C7122" w:rsidRDefault="007C7122" w:rsidP="007C7122">
    <w:pPr>
      <w:pBdr>
        <w:bottom w:val="single" w:sz="48" w:space="22" w:color="FF7A00" w:themeColor="accent1"/>
      </w:pBdr>
      <w:spacing w:after="400" w:line="240" w:lineRule="auto"/>
      <w:contextualSpacing/>
      <w:rPr>
        <w:rFonts w:asciiTheme="majorHAnsi" w:eastAsiaTheme="majorEastAsia" w:hAnsiTheme="majorHAnsi" w:cstheme="majorBidi"/>
        <w:b/>
        <w:color w:val="454541" w:themeColor="text2" w:themeTint="E6"/>
        <w:kern w:val="28"/>
        <w:sz w:val="60"/>
        <w:szCs w:val="56"/>
      </w:rPr>
    </w:pPr>
  </w:p>
  <w:p w14:paraId="23B9DA7D" w14:textId="583FAA2D" w:rsidR="007C7122" w:rsidRPr="007C7122" w:rsidRDefault="007C7122" w:rsidP="007C7122"/>
  <w:p w14:paraId="5CA4A4E1" w14:textId="77777777" w:rsidR="00F34ABA" w:rsidRPr="00B4583F" w:rsidRDefault="00F34ABA" w:rsidP="00F02E7E"/>
  <w:p w14:paraId="5ABFDB20" w14:textId="77777777" w:rsidR="00F34ABA" w:rsidRDefault="00F34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BB1F3" w14:textId="77777777" w:rsidR="00545776" w:rsidRDefault="00545776">
      <w:pPr>
        <w:spacing w:after="0" w:line="240" w:lineRule="auto"/>
      </w:pPr>
      <w:r>
        <w:separator/>
      </w:r>
    </w:p>
  </w:footnote>
  <w:footnote w:type="continuationSeparator" w:id="0">
    <w:p w14:paraId="5A49155D" w14:textId="77777777" w:rsidR="00545776" w:rsidRDefault="00545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FE7F1" w14:textId="77777777" w:rsidR="007C7122" w:rsidRDefault="007C71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53CF4" w14:textId="77777777" w:rsidR="007C7122" w:rsidRDefault="007C71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DA4BE" w14:textId="77777777" w:rsidR="007C7122" w:rsidRDefault="007C7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7E"/>
    <w:rsid w:val="003A4E7E"/>
    <w:rsid w:val="00545776"/>
    <w:rsid w:val="00657DE1"/>
    <w:rsid w:val="007C7122"/>
    <w:rsid w:val="008C4C47"/>
    <w:rsid w:val="00930BAB"/>
    <w:rsid w:val="00B4583F"/>
    <w:rsid w:val="00B747CA"/>
    <w:rsid w:val="00E85F9F"/>
    <w:rsid w:val="00F3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9FEF9"/>
  <w15:chartTrackingRefBased/>
  <w15:docId w15:val="{F19C9677-6EBA-6D4B-9395-144AA2A7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9B04F2E-1258-F94E-BA01-986D9709402E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{A9B04F2E-1258-F94E-BA01-986D9709402E}tf50002001.dotx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ashibrehmanb514@outlook.com</dc:creator>
  <cp:keywords/>
  <dc:description/>
  <cp:lastModifiedBy>ashibrehmanb514@outlook.com</cp:lastModifiedBy>
  <cp:revision>9</cp:revision>
  <dcterms:created xsi:type="dcterms:W3CDTF">2021-09-20T07:41:00Z</dcterms:created>
  <dcterms:modified xsi:type="dcterms:W3CDTF">2021-09-20T07:46:00Z</dcterms:modified>
</cp:coreProperties>
</file>